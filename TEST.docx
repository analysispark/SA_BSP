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02A1" w14:textId="5FFD396A" w:rsidR="00A04CC4" w:rsidRPr="005A4C2B" w:rsidRDefault="00A04CC4" w:rsidP="00E87FF1">
      <w:pPr>
        <w:ind w:leftChars="13" w:left="42" w:rightChars="1013" w:right="3242"/>
      </w:pPr>
    </w:p>
    <w:p>
      <w:pPr>
        <w:jc w:val="left"/>
      </w:pPr>
      <w:r>
        <w:br/>
        <w:br/>
      </w:r>
      <w:r>
        <w:rPr>
          <w:rFonts w:ascii="나눔고딕" w:hAnsi="나눔고딕"/>
          <w:sz w:val="24"/>
        </w:rPr>
        <w:t>제 2022-0001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  <w:sz w:val="40"/>
        </w:rPr>
        <w:t>경기력평가지표 증명서</w:t>
      </w:r>
    </w:p>
    <w:sectPr w:rsidR="00A04CC4" w:rsidRPr="005A4C2B" w:rsidSect="00376D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3790" w14:textId="77777777" w:rsidR="00751955" w:rsidRDefault="00751955" w:rsidP="000875C0">
      <w:pPr>
        <w:ind w:left="320" w:right="320"/>
      </w:pPr>
      <w:r>
        <w:separator/>
      </w:r>
    </w:p>
  </w:endnote>
  <w:endnote w:type="continuationSeparator" w:id="0">
    <w:p w14:paraId="5EF5B92B" w14:textId="77777777" w:rsidR="00751955" w:rsidRDefault="00751955" w:rsidP="000875C0">
      <w:pPr>
        <w:ind w:left="320" w:right="320"/>
      </w:pPr>
      <w:r>
        <w:continuationSeparator/>
      </w:r>
    </w:p>
  </w:endnote>
  <w:endnote w:type="continuationNotice" w:id="1">
    <w:p w14:paraId="501EC582" w14:textId="77777777" w:rsidR="00751955" w:rsidRDefault="00751955">
      <w:pPr>
        <w:ind w:left="320" w:right="3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7DDF" w14:textId="77777777" w:rsidR="00AC5A10" w:rsidRDefault="00AC5A10">
    <w:pPr>
      <w:pStyle w:val="a6"/>
      <w:ind w:left="320" w:right="3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71CD" w14:textId="77777777" w:rsidR="00AC5A10" w:rsidRDefault="00AC5A10">
    <w:pPr>
      <w:pStyle w:val="a6"/>
      <w:ind w:left="320" w:right="3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8C09" w14:textId="77777777" w:rsidR="00AC5A10" w:rsidRDefault="00AC5A10">
    <w:pPr>
      <w:pStyle w:val="a6"/>
      <w:ind w:left="320" w:right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6FC04" w14:textId="77777777" w:rsidR="00751955" w:rsidRDefault="00751955" w:rsidP="000875C0">
      <w:pPr>
        <w:ind w:left="320" w:right="320"/>
      </w:pPr>
      <w:r>
        <w:separator/>
      </w:r>
    </w:p>
  </w:footnote>
  <w:footnote w:type="continuationSeparator" w:id="0">
    <w:p w14:paraId="7BCE20AD" w14:textId="77777777" w:rsidR="00751955" w:rsidRDefault="00751955" w:rsidP="000875C0">
      <w:pPr>
        <w:ind w:left="320" w:right="320"/>
      </w:pPr>
      <w:r>
        <w:continuationSeparator/>
      </w:r>
    </w:p>
  </w:footnote>
  <w:footnote w:type="continuationNotice" w:id="1">
    <w:p w14:paraId="7E710494" w14:textId="77777777" w:rsidR="00751955" w:rsidRDefault="00751955">
      <w:pPr>
        <w:ind w:left="320" w:right="3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4001" w14:textId="5F78DACA" w:rsidR="00AC5A10" w:rsidRDefault="00000000">
    <w:pPr>
      <w:pStyle w:val="a5"/>
      <w:ind w:left="320" w:right="320"/>
    </w:pPr>
    <w:r>
      <w:rPr>
        <w:noProof/>
      </w:rPr>
      <w:pict w14:anchorId="3A6E6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39532" o:spid="_x0000_s1026" type="#_x0000_t75" style="position:absolute;left:0;text-align:left;margin-left:0;margin-top:0;width:523pt;height:767.75pt;z-index:-251657216;mso-position-horizontal:center;mso-position-horizontal-relative:margin;mso-position-vertical:center;mso-position-vertical-relative:margin" o:allowincell="f">
          <v:imagedata r:id="rId1" o:title="인증서폼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75B" w14:textId="394DB9EB" w:rsidR="00AC5A10" w:rsidRDefault="00000000">
    <w:pPr>
      <w:pStyle w:val="a5"/>
      <w:ind w:left="320" w:right="320"/>
    </w:pPr>
    <w:r>
      <w:rPr>
        <w:noProof/>
      </w:rPr>
      <w:pict w14:anchorId="75E235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39533" o:spid="_x0000_s1027" type="#_x0000_t75" style="position:absolute;left:0;text-align:left;margin-left:0;margin-top:0;width:523pt;height:767.75pt;z-index:-251656192;mso-position-horizontal:center;mso-position-horizontal-relative:margin;mso-position-vertical:center;mso-position-vertical-relative:margin" o:allowincell="f">
          <v:imagedata r:id="rId1" o:title="인증서폼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4510" w14:textId="6E150DC2" w:rsidR="00AC5A10" w:rsidRDefault="00000000">
    <w:pPr>
      <w:pStyle w:val="a5"/>
      <w:ind w:left="320" w:right="320"/>
    </w:pPr>
    <w:r>
      <w:rPr>
        <w:noProof/>
      </w:rPr>
      <w:pict w14:anchorId="38BDAB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39531" o:spid="_x0000_s1025" type="#_x0000_t75" style="position:absolute;left:0;text-align:left;margin-left:0;margin-top:0;width:523pt;height:767.75pt;z-index:-251658240;mso-position-horizontal:center;mso-position-horizontal-relative:margin;mso-position-vertical:center;mso-position-vertical-relative:margin" o:allowincell="f">
          <v:imagedata r:id="rId1" o:title="인증서폼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45"/>
    <w:rsid w:val="0003083A"/>
    <w:rsid w:val="000440CF"/>
    <w:rsid w:val="000875C0"/>
    <w:rsid w:val="00094622"/>
    <w:rsid w:val="00113F7A"/>
    <w:rsid w:val="00185D3E"/>
    <w:rsid w:val="00186721"/>
    <w:rsid w:val="001962F9"/>
    <w:rsid w:val="002416E6"/>
    <w:rsid w:val="002853E1"/>
    <w:rsid w:val="00314887"/>
    <w:rsid w:val="00324158"/>
    <w:rsid w:val="003550C4"/>
    <w:rsid w:val="00376DE6"/>
    <w:rsid w:val="00390C7A"/>
    <w:rsid w:val="003A7523"/>
    <w:rsid w:val="003C07D9"/>
    <w:rsid w:val="003C2748"/>
    <w:rsid w:val="0045039F"/>
    <w:rsid w:val="00452801"/>
    <w:rsid w:val="0050636B"/>
    <w:rsid w:val="005358A0"/>
    <w:rsid w:val="005A4C2B"/>
    <w:rsid w:val="005F2A53"/>
    <w:rsid w:val="00614358"/>
    <w:rsid w:val="006237E5"/>
    <w:rsid w:val="00683186"/>
    <w:rsid w:val="006A75DC"/>
    <w:rsid w:val="006F2FC9"/>
    <w:rsid w:val="00707D0E"/>
    <w:rsid w:val="00751955"/>
    <w:rsid w:val="007D2DEA"/>
    <w:rsid w:val="008130DC"/>
    <w:rsid w:val="0088227F"/>
    <w:rsid w:val="008C1369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C5A10"/>
    <w:rsid w:val="00AD4135"/>
    <w:rsid w:val="00B26126"/>
    <w:rsid w:val="00B3467D"/>
    <w:rsid w:val="00B71E9A"/>
    <w:rsid w:val="00B76559"/>
    <w:rsid w:val="00BA757B"/>
    <w:rsid w:val="00BF5B8E"/>
    <w:rsid w:val="00C26A15"/>
    <w:rsid w:val="00C321EE"/>
    <w:rsid w:val="00C70B50"/>
    <w:rsid w:val="00CB1FDF"/>
    <w:rsid w:val="00CD4C49"/>
    <w:rsid w:val="00D04B64"/>
    <w:rsid w:val="00D76A8B"/>
    <w:rsid w:val="00E13588"/>
    <w:rsid w:val="00E15945"/>
    <w:rsid w:val="00E47B68"/>
    <w:rsid w:val="00E52F25"/>
    <w:rsid w:val="00E62004"/>
    <w:rsid w:val="00E81CD3"/>
    <w:rsid w:val="00E87FF1"/>
    <w:rsid w:val="00F01E2B"/>
    <w:rsid w:val="00F451A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5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8"/>
        <w:szCs w:val="28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FF1"/>
    <w:pPr>
      <w:ind w:leftChars="100" w:left="2280" w:rightChars="100" w:right="3240"/>
      <w:jc w:val="left"/>
    </w:pPr>
    <w:rPr>
      <w:rFonts w:eastAsia="맑은 고딕"/>
      <w:sz w:val="32"/>
    </w:rPr>
  </w:style>
  <w:style w:type="paragraph" w:styleId="1">
    <w:name w:val="heading 1"/>
    <w:basedOn w:val="a"/>
    <w:next w:val="a"/>
    <w:link w:val="1Char"/>
    <w:uiPriority w:val="9"/>
    <w:qFormat/>
    <w:rsid w:val="003A7523"/>
    <w:pPr>
      <w:keepNext/>
      <w:keepLines/>
      <w:ind w:left="0" w:right="0"/>
      <w:outlineLvl w:val="0"/>
    </w:pPr>
    <w:rPr>
      <w:rFonts w:asciiTheme="majorHAnsi" w:hAnsiTheme="majorHAnsi" w:cstheme="majorBidi"/>
      <w:caps/>
      <w:color w:val="BF9237" w:themeColor="accent2"/>
      <w:spacing w:val="40"/>
      <w:sz w:val="9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523"/>
    <w:pPr>
      <w:keepNext/>
      <w:keepLines/>
      <w:spacing w:before="40"/>
      <w:ind w:left="0" w:right="0"/>
      <w:outlineLvl w:val="1"/>
    </w:pPr>
    <w:rPr>
      <w:rFonts w:asciiTheme="majorHAnsi" w:hAnsiTheme="majorHAnsi" w:cstheme="majorBidi"/>
      <w:caps/>
      <w:color w:val="BF9237" w:themeColor="accent2"/>
      <w:spacing w:val="20"/>
      <w:sz w:val="4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523"/>
    <w:pPr>
      <w:keepNext/>
      <w:keepLines/>
      <w:spacing w:before="40"/>
      <w:ind w:left="0" w:right="0"/>
      <w:outlineLvl w:val="2"/>
    </w:pPr>
    <w:rPr>
      <w:rFonts w:cstheme="majorBidi"/>
      <w:caps/>
      <w:spacing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7521"/>
    <w:rPr>
      <w:color w:val="808080"/>
    </w:rPr>
  </w:style>
  <w:style w:type="paragraph" w:styleId="a5">
    <w:name w:val="header"/>
    <w:basedOn w:val="a"/>
    <w:link w:val="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semiHidden/>
    <w:rsid w:val="000875C0"/>
  </w:style>
  <w:style w:type="paragraph" w:styleId="a6">
    <w:name w:val="footer"/>
    <w:basedOn w:val="a"/>
    <w:link w:val="Char0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semiHidden/>
    <w:rsid w:val="000875C0"/>
  </w:style>
  <w:style w:type="character" w:customStyle="1" w:styleId="1Char">
    <w:name w:val="제목 1 Char"/>
    <w:basedOn w:val="a0"/>
    <w:link w:val="1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2Char">
    <w:name w:val="제목 2 Char"/>
    <w:basedOn w:val="a0"/>
    <w:link w:val="2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3Char">
    <w:name w:val="제목 3 Char"/>
    <w:basedOn w:val="a0"/>
    <w:link w:val="3"/>
    <w:uiPriority w:val="9"/>
    <w:rsid w:val="003A7523"/>
    <w:rPr>
      <w:rFonts w:eastAsia="맑은 고딕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Park%20Jihoon\AppData\Roaming\Microsoft\Templates\&#51320;&#50629;%20&#51613;&#47749;&#49436;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졸업 증명서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2023-03-24T02:22:00Z</dcterms:created>
  <dcterms:modified xsi:type="dcterms:W3CDTF">2023-04-06T07:48:00Z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