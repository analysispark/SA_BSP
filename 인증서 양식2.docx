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02A1" w14:textId="3A7B2E6A" w:rsidR="00A04CC4" w:rsidRPr="00F451AE" w:rsidRDefault="00314887" w:rsidP="00F451AE">
      <w:pPr>
        <w:rPr>
          <w:rFonts w:hint="eastAsia"/>
          <w:sz w:val="20"/>
          <w:szCs w:val="20"/>
        </w:rPr>
      </w:pPr>
      <w:r w:rsidRPr="00390C7A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74EC9AF" wp14:editId="7A52B7D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554470" cy="9668510"/>
                <wp:effectExtent l="38100" t="38100" r="55880" b="66040"/>
                <wp:wrapNone/>
                <wp:docPr id="1" name="직사각형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470" cy="96691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67A31" id="직사각형 1" o:spid="_x0000_s1026" alt="&quot;&quot;" style="position:absolute;left:0;text-align:left;margin-left:464.9pt;margin-top:0;width:516.1pt;height:761.3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 w:rsidRPr="00390C7A">
        <w:rPr>
          <w:rFonts w:hint="eastAsia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0D209AB" wp14:editId="48F8CA63">
                <wp:simplePos x="0" y="0"/>
                <wp:positionH relativeFrom="margin">
                  <wp:align>center</wp:align>
                </wp:positionH>
                <wp:positionV relativeFrom="paragraph">
                  <wp:posOffset>2127250</wp:posOffset>
                </wp:positionV>
                <wp:extent cx="5065395" cy="5129530"/>
                <wp:effectExtent l="0" t="0" r="1905" b="0"/>
                <wp:wrapNone/>
                <wp:docPr id="8" name="그래픽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395" cy="5129530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자유형: 도형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자유형: 도형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자유형: 도형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자유형: 도형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자유형: 도형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자유형: 도형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자유형: 도형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자유형: 도형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자유형: 도형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1E82F" id="그래픽 3" o:spid="_x0000_s1026" alt="&quot;&quot;" style="position:absolute;left:0;text-align:left;margin-left:0;margin-top:167.5pt;width:398.85pt;height:403.9pt;z-index:-251658239;mso-position-horizontal:center;mso-position-horizontal-relative:margin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">
                <v:shape id="자유형: 도형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자유형: 도형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자유형: 도형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자유형: 도형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자유형: 도형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자유형: 도형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자유형: 도형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자유형: 도형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자유형: 도형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margin"/>
                <w10:anchorlock/>
              </v:group>
            </w:pict>
          </mc:Fallback>
        </mc:AlternateContent>
      </w:r>
      <w:r w:rsidR="00E15945" w:rsidRPr="00390C7A">
        <w:rPr>
          <w:rFonts w:hint="eastAsia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59265" behindDoc="0" locked="0" layoutInCell="1" allowOverlap="1" wp14:anchorId="05C1120B" wp14:editId="1D2B341D">
                <wp:simplePos x="0" y="0"/>
                <wp:positionH relativeFrom="margin">
                  <wp:align>center</wp:align>
                </wp:positionH>
                <wp:positionV relativeFrom="paragraph">
                  <wp:posOffset>6107375</wp:posOffset>
                </wp:positionV>
                <wp:extent cx="1131570" cy="1131570"/>
                <wp:effectExtent l="38100" t="38100" r="30480" b="30480"/>
                <wp:wrapTopAndBottom/>
                <wp:docPr id="3" name="그룹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1131570"/>
                          <a:chOff x="0" y="0"/>
                          <a:chExt cx="1131570" cy="1131570"/>
                        </a:xfrm>
                      </wpg:grpSpPr>
                      <wps:wsp>
                        <wps:cNvPr id="4" name="타원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31570" cy="113157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 w="762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그래픽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85725"/>
                            <a:ext cx="977900" cy="934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BAB829" id="그룹 3" o:spid="_x0000_s1026" alt="&quot;&quot;" style="position:absolute;left:0;text-align:left;margin-left:0;margin-top:480.9pt;width:89.1pt;height:89.1pt;z-index:251659265;mso-position-horizontal:center;mso-position-horizontal-relative:margin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">
                <v:oval id="타원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래픽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<v:imagedata r:id="rId11" o:title=""/>
                </v:shape>
                <w10:wrap type="topAndBottom" anchorx="margin"/>
              </v:group>
            </w:pict>
          </mc:Fallback>
        </mc:AlternateContent>
      </w:r>
    </w:p>
    <w:sectPr w:rsidR="00A04CC4" w:rsidRPr="00F451AE" w:rsidSect="00376DE6"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84E8" w14:textId="77777777" w:rsidR="002853E1" w:rsidRDefault="002853E1" w:rsidP="000875C0">
      <w:r>
        <w:separator/>
      </w:r>
    </w:p>
  </w:endnote>
  <w:endnote w:type="continuationSeparator" w:id="0">
    <w:p w14:paraId="7527D509" w14:textId="77777777" w:rsidR="002853E1" w:rsidRDefault="002853E1" w:rsidP="000875C0">
      <w:r>
        <w:continuationSeparator/>
      </w:r>
    </w:p>
  </w:endnote>
  <w:endnote w:type="continuationNotice" w:id="1">
    <w:p w14:paraId="5E0D1CFB" w14:textId="77777777" w:rsidR="002853E1" w:rsidRDefault="00285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A792" w14:textId="77777777" w:rsidR="002853E1" w:rsidRDefault="002853E1" w:rsidP="000875C0">
      <w:r>
        <w:separator/>
      </w:r>
    </w:p>
  </w:footnote>
  <w:footnote w:type="continuationSeparator" w:id="0">
    <w:p w14:paraId="4C560894" w14:textId="77777777" w:rsidR="002853E1" w:rsidRDefault="002853E1" w:rsidP="000875C0">
      <w:r>
        <w:continuationSeparator/>
      </w:r>
    </w:p>
  </w:footnote>
  <w:footnote w:type="continuationNotice" w:id="1">
    <w:p w14:paraId="1750087B" w14:textId="77777777" w:rsidR="002853E1" w:rsidRDefault="002853E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5"/>
    <w:rsid w:val="0003083A"/>
    <w:rsid w:val="000440CF"/>
    <w:rsid w:val="000875C0"/>
    <w:rsid w:val="00094622"/>
    <w:rsid w:val="00113F7A"/>
    <w:rsid w:val="00185D3E"/>
    <w:rsid w:val="00186721"/>
    <w:rsid w:val="001962F9"/>
    <w:rsid w:val="002416E6"/>
    <w:rsid w:val="002853E1"/>
    <w:rsid w:val="00314887"/>
    <w:rsid w:val="00324158"/>
    <w:rsid w:val="003550C4"/>
    <w:rsid w:val="00376DE6"/>
    <w:rsid w:val="00390C7A"/>
    <w:rsid w:val="003A7523"/>
    <w:rsid w:val="003C07D9"/>
    <w:rsid w:val="003C2748"/>
    <w:rsid w:val="0045039F"/>
    <w:rsid w:val="00452801"/>
    <w:rsid w:val="0050636B"/>
    <w:rsid w:val="005358A0"/>
    <w:rsid w:val="005F2A53"/>
    <w:rsid w:val="00614358"/>
    <w:rsid w:val="006237E5"/>
    <w:rsid w:val="00683186"/>
    <w:rsid w:val="006A75DC"/>
    <w:rsid w:val="006F2FC9"/>
    <w:rsid w:val="007D2DEA"/>
    <w:rsid w:val="008130DC"/>
    <w:rsid w:val="0088227F"/>
    <w:rsid w:val="008C1369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F5B8E"/>
    <w:rsid w:val="00C26A15"/>
    <w:rsid w:val="00C321EE"/>
    <w:rsid w:val="00C70B50"/>
    <w:rsid w:val="00CD4C49"/>
    <w:rsid w:val="00D04B64"/>
    <w:rsid w:val="00D76A8B"/>
    <w:rsid w:val="00E13588"/>
    <w:rsid w:val="00E15945"/>
    <w:rsid w:val="00E47B68"/>
    <w:rsid w:val="00E52F25"/>
    <w:rsid w:val="00E62004"/>
    <w:rsid w:val="00E81CD3"/>
    <w:rsid w:val="00F01E2B"/>
    <w:rsid w:val="00F451A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5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523"/>
    <w:pPr>
      <w:ind w:left="3240" w:right="3240"/>
    </w:pPr>
    <w:rPr>
      <w:rFonts w:eastAsia="맑은 고딕"/>
      <w:sz w:val="32"/>
    </w:rPr>
  </w:style>
  <w:style w:type="paragraph" w:styleId="1">
    <w:name w:val="heading 1"/>
    <w:basedOn w:val="a"/>
    <w:next w:val="a"/>
    <w:link w:val="1Char"/>
    <w:uiPriority w:val="9"/>
    <w:qFormat/>
    <w:rsid w:val="003A7523"/>
    <w:pPr>
      <w:keepNext/>
      <w:keepLines/>
      <w:ind w:left="0" w:right="0"/>
      <w:outlineLvl w:val="0"/>
    </w:pPr>
    <w:rPr>
      <w:rFonts w:asciiTheme="majorHAnsi" w:hAnsiTheme="majorHAnsi" w:cstheme="majorBidi"/>
      <w:caps/>
      <w:color w:val="BF9237" w:themeColor="accent2"/>
      <w:spacing w:val="40"/>
      <w:sz w:val="9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523"/>
    <w:pPr>
      <w:keepNext/>
      <w:keepLines/>
      <w:spacing w:before="40"/>
      <w:ind w:left="0" w:right="0"/>
      <w:outlineLvl w:val="1"/>
    </w:pPr>
    <w:rPr>
      <w:rFonts w:asciiTheme="majorHAnsi" w:hAnsiTheme="majorHAnsi" w:cstheme="majorBidi"/>
      <w:caps/>
      <w:color w:val="BF9237" w:themeColor="accent2"/>
      <w:spacing w:val="20"/>
      <w:sz w:val="4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523"/>
    <w:pPr>
      <w:keepNext/>
      <w:keepLines/>
      <w:spacing w:before="40"/>
      <w:ind w:left="0" w:right="0"/>
      <w:outlineLvl w:val="2"/>
    </w:pPr>
    <w:rPr>
      <w:rFonts w:cstheme="majorBidi"/>
      <w:caps/>
      <w:spacing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7521"/>
    <w:rPr>
      <w:color w:val="808080"/>
    </w:rPr>
  </w:style>
  <w:style w:type="paragraph" w:styleId="a5">
    <w:name w:val="header"/>
    <w:basedOn w:val="a"/>
    <w:link w:val="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semiHidden/>
    <w:rsid w:val="000875C0"/>
  </w:style>
  <w:style w:type="paragraph" w:styleId="a6">
    <w:name w:val="footer"/>
    <w:basedOn w:val="a"/>
    <w:link w:val="Char0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semiHidden/>
    <w:rsid w:val="000875C0"/>
  </w:style>
  <w:style w:type="character" w:customStyle="1" w:styleId="1Char">
    <w:name w:val="제목 1 Char"/>
    <w:basedOn w:val="a0"/>
    <w:link w:val="1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2Char">
    <w:name w:val="제목 2 Char"/>
    <w:basedOn w:val="a0"/>
    <w:link w:val="2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3Char">
    <w:name w:val="제목 3 Char"/>
    <w:basedOn w:val="a0"/>
    <w:link w:val="3"/>
    <w:uiPriority w:val="9"/>
    <w:rsid w:val="003A7523"/>
    <w:rPr>
      <w:rFonts w:eastAsia="맑은 고딕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%20Jihoon\AppData\Roaming\Microsoft\Templates\&#51320;&#50629;%20&#51613;&#47749;&#49436;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졸업 증명서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2023-03-24T02:22:00Z</dcterms:created>
  <dcterms:modified xsi:type="dcterms:W3CDTF">2023-03-24T02:47:00Z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